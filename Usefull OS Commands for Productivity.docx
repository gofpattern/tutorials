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08" w:rsidRDefault="00F13A08" w:rsidP="00410AFC">
      <w:bookmarkStart w:id="0" w:name="_GoBack"/>
      <w:bookmarkEnd w:id="0"/>
    </w:p>
    <w:p w:rsidR="00F13A08" w:rsidRDefault="00F13A08" w:rsidP="00410AFC"/>
    <w:p w:rsidR="00482AFE" w:rsidRPr="00482AFE" w:rsidRDefault="00482AFE" w:rsidP="00482AFE">
      <w:pPr>
        <w:pStyle w:val="Title"/>
        <w:rPr>
          <w:i w:val="0"/>
        </w:rPr>
      </w:pPr>
      <w:r>
        <w:rPr>
          <w:i w:val="0"/>
        </w:rPr>
        <w:t xml:space="preserve">Windows </w:t>
      </w:r>
      <w:proofErr w:type="spellStart"/>
      <w:r>
        <w:rPr>
          <w:i w:val="0"/>
        </w:rPr>
        <w:t>cmd</w:t>
      </w:r>
      <w:proofErr w:type="spellEnd"/>
      <w:r>
        <w:rPr>
          <w:i w:val="0"/>
        </w:rPr>
        <w:t xml:space="preserve"> and </w:t>
      </w:r>
      <w:proofErr w:type="spellStart"/>
      <w:r>
        <w:rPr>
          <w:i w:val="0"/>
        </w:rPr>
        <w:t>maccOS</w:t>
      </w:r>
      <w:proofErr w:type="spellEnd"/>
      <w:r>
        <w:rPr>
          <w:i w:val="0"/>
        </w:rPr>
        <w:t xml:space="preserve"> shell commands</w:t>
      </w:r>
    </w:p>
    <w:p w:rsidR="000C451E" w:rsidRPr="003B0C59" w:rsidRDefault="000C451E" w:rsidP="00410AFC"/>
    <w:p w:rsidR="00EA23DB" w:rsidRDefault="00EA23DB" w:rsidP="00410AFC">
      <w:pPr>
        <w:pStyle w:val="CoverPageDetails"/>
        <w:rPr>
          <w:noProof/>
          <w:lang w:val="en-US" w:eastAsia="en-US"/>
        </w:rPr>
      </w:pPr>
    </w:p>
    <w:p w:rsidR="00810CCA" w:rsidRPr="003B0C59" w:rsidRDefault="00810CCA" w:rsidP="00410AFC">
      <w:pPr>
        <w:pStyle w:val="CoverPageDetails"/>
      </w:pPr>
    </w:p>
    <w:p w:rsidR="00810CCA" w:rsidRPr="003B0C59" w:rsidRDefault="00810CCA" w:rsidP="00410AFC"/>
    <w:sdt>
      <w:sdtPr>
        <w:rPr>
          <w:highlight w:val="yellow"/>
        </w:rPr>
        <w:alias w:val="Author"/>
        <w:tag w:val=""/>
        <w:id w:val="-623229300"/>
        <w:placeholder>
          <w:docPart w:val="0AEEBEBC7EFB4616974995DF36195A73"/>
        </w:placeholder>
        <w:dataBinding w:prefixMappings="xmlns:ns0='http://purl.org/dc/elements/1.1/' xmlns:ns1='http://schemas.openxmlformats.org/package/2006/metadata/core-properties' " w:xpath="/ns1:coreProperties[1]/ns0:creator[1]" w:storeItemID="{6C3C8BC8-F283-45AE-878A-BAB7291924A1}"/>
        <w:text/>
      </w:sdtPr>
      <w:sdtEndPr/>
      <w:sdtContent>
        <w:p w:rsidR="00E940E7" w:rsidRDefault="001224E4" w:rsidP="00410AFC">
          <w:pPr>
            <w:pStyle w:val="CoverPageDetails"/>
            <w:rPr>
              <w:highlight w:val="yellow"/>
            </w:rPr>
          </w:pPr>
          <w:r>
            <w:rPr>
              <w:highlight w:val="yellow"/>
              <w:lang w:val="en-US"/>
            </w:rPr>
            <w:t>Abdul Hafeez</w:t>
          </w:r>
        </w:p>
      </w:sdtContent>
    </w:sdt>
    <w:p w:rsidR="00E062F9" w:rsidRPr="00E062F9" w:rsidRDefault="00E062F9" w:rsidP="00410AFC">
      <w:pPr>
        <w:pStyle w:val="CoverPageDetails"/>
      </w:pPr>
    </w:p>
    <w:p w:rsidR="000C451E" w:rsidRPr="003B0C59" w:rsidRDefault="000C451E" w:rsidP="00410AFC">
      <w:pPr>
        <w:sectPr w:rsidR="000C451E" w:rsidRPr="003B0C59" w:rsidSect="00C42B1E">
          <w:headerReference w:type="even" r:id="rId10"/>
          <w:footerReference w:type="even" r:id="rId11"/>
          <w:endnotePr>
            <w:numRestart w:val="eachSect"/>
          </w:endnotePr>
          <w:pgSz w:w="11906" w:h="16838"/>
          <w:pgMar w:top="1134" w:right="1134" w:bottom="1134" w:left="2268" w:header="708" w:footer="708" w:gutter="0"/>
          <w:cols w:space="708"/>
          <w:titlePg/>
          <w:docGrid w:linePitch="360"/>
        </w:sectPr>
      </w:pPr>
    </w:p>
    <w:p w:rsidR="000C451E" w:rsidRPr="004913BB" w:rsidRDefault="00D46F44" w:rsidP="004913BB">
      <w:pPr>
        <w:pStyle w:val="Heading1-NoNumber"/>
      </w:pPr>
      <w:r>
        <w:lastRenderedPageBreak/>
        <w:t>PREFASE</w:t>
      </w:r>
    </w:p>
    <w:p w:rsidR="000C451E" w:rsidRPr="00CF777E" w:rsidRDefault="000C451E" w:rsidP="00410AFC">
      <w:pPr>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rsidR="000C451E" w:rsidRPr="00CF777E" w:rsidRDefault="000C451E" w:rsidP="00410AFC">
      <w:pPr>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rsidR="000C451E" w:rsidRDefault="000C451E" w:rsidP="00410AFC">
      <w:r w:rsidRPr="00CF777E">
        <w:rPr>
          <w:highlight w:val="yellow"/>
        </w:rPr>
        <w:t>The summary will be considered by the examiners and, if the dissertation is approved, be deposited in the University Library for consultation and inter-library loan.</w:t>
      </w:r>
    </w:p>
    <w:p w:rsidR="000C451E" w:rsidRDefault="000C451E" w:rsidP="00410AFC"/>
    <w:p w:rsidR="00AF6E26" w:rsidRDefault="00AF6E26" w:rsidP="00410AFC">
      <w:pPr>
        <w:sectPr w:rsidR="00AF6E26" w:rsidSect="00EF5B29">
          <w:headerReference w:type="default" r:id="rId12"/>
          <w:endnotePr>
            <w:numRestart w:val="eachSect"/>
          </w:endnotePr>
          <w:pgSz w:w="11906" w:h="16838"/>
          <w:pgMar w:top="1134" w:right="1134" w:bottom="1134" w:left="2268" w:header="709" w:footer="709" w:gutter="0"/>
          <w:pgNumType w:fmt="lowerRoman"/>
          <w:cols w:space="708"/>
          <w:docGrid w:linePitch="360"/>
        </w:sectPr>
      </w:pPr>
    </w:p>
    <w:p w:rsidR="000C451E" w:rsidRDefault="00877A21" w:rsidP="00DA60A6">
      <w:pPr>
        <w:pStyle w:val="Heading1-NoNumber"/>
      </w:pPr>
      <w:r>
        <w:lastRenderedPageBreak/>
        <w:t>Acknowledgements</w:t>
      </w:r>
    </w:p>
    <w:p w:rsidR="00877A21" w:rsidRDefault="00877A21" w:rsidP="00410AFC"/>
    <w:p w:rsidR="00877A21" w:rsidRDefault="00877A21" w:rsidP="00410AFC"/>
    <w:p w:rsidR="00CF777E" w:rsidRDefault="00CF777E" w:rsidP="00410AFC"/>
    <w:p w:rsidR="00CF777E" w:rsidRDefault="00CF777E" w:rsidP="00410AFC"/>
    <w:p w:rsidR="00CF777E" w:rsidRDefault="00CF777E" w:rsidP="00410AFC"/>
    <w:p w:rsidR="00CF777E" w:rsidRDefault="00CF777E" w:rsidP="00410AFC"/>
    <w:p w:rsidR="00CF777E" w:rsidRDefault="00CF777E" w:rsidP="00410AFC"/>
    <w:p w:rsidR="00CF777E" w:rsidRDefault="00CF777E" w:rsidP="00410AFC"/>
    <w:p w:rsidR="00CF777E" w:rsidRDefault="00CF777E" w:rsidP="00410AFC"/>
    <w:p w:rsidR="006C215A" w:rsidRDefault="006C215A" w:rsidP="00410AFC"/>
    <w:p w:rsidR="006C215A" w:rsidRDefault="006C215A" w:rsidP="00410AFC"/>
    <w:p w:rsidR="00877A21" w:rsidRDefault="006C215A" w:rsidP="00410AFC">
      <w:r>
        <w:t>Thank you to Kayla Friedman and Malcolm Morgan of the Centre for Sustainable Development, University of Cambridge, UK for producing the Microsoft Word thesis template used to produce this document.</w:t>
      </w:r>
    </w:p>
    <w:p w:rsidR="00F67766" w:rsidRDefault="00F67766" w:rsidP="00410AFC">
      <w:r>
        <w:br w:type="page"/>
      </w:r>
    </w:p>
    <w:p w:rsidR="00810CCA" w:rsidRPr="003B0C59" w:rsidRDefault="00810CCA" w:rsidP="00DA60A6">
      <w:pPr>
        <w:pStyle w:val="Heading1-NoNumber"/>
      </w:pPr>
      <w:r w:rsidRPr="003B0C59">
        <w:lastRenderedPageBreak/>
        <w:t>C</w:t>
      </w:r>
      <w:r w:rsidR="00877A21">
        <w:t>ontents</w:t>
      </w:r>
    </w:p>
    <w:p w:rsidR="00E42B97" w:rsidRDefault="00877A21">
      <w:pPr>
        <w:pStyle w:val="TOC1"/>
        <w:rPr>
          <w:rFonts w:asciiTheme="minorHAnsi" w:eastAsiaTheme="minorEastAsia" w:hAnsiTheme="minorHAnsi" w:cstheme="minorBidi"/>
          <w:b w:val="0"/>
          <w:bCs w:val="0"/>
          <w:caps w:val="0"/>
          <w:noProof/>
          <w:sz w:val="22"/>
          <w:szCs w:val="22"/>
          <w:lang w:val="en-US" w:eastAsia="en-US"/>
        </w:rPr>
      </w:pPr>
      <w:r>
        <w:fldChar w:fldCharType="begin"/>
      </w:r>
      <w:r>
        <w:instrText xml:space="preserve"> TOC \o "3-3" \h \z \t "Heading 1,1,Heading 2,2" </w:instrText>
      </w:r>
      <w:r>
        <w:fldChar w:fldCharType="separate"/>
      </w:r>
      <w:hyperlink w:anchor="_Toc468182599" w:history="1">
        <w:r w:rsidR="00E42B97" w:rsidRPr="00B52060">
          <w:rPr>
            <w:rStyle w:val="Hyperlink"/>
            <w:noProof/>
          </w:rPr>
          <w:t>1 Introduction</w:t>
        </w:r>
        <w:r w:rsidR="00E42B97">
          <w:rPr>
            <w:noProof/>
            <w:webHidden/>
          </w:rPr>
          <w:tab/>
        </w:r>
        <w:r w:rsidR="00E42B97">
          <w:rPr>
            <w:noProof/>
            <w:webHidden/>
          </w:rPr>
          <w:fldChar w:fldCharType="begin"/>
        </w:r>
        <w:r w:rsidR="00E42B97">
          <w:rPr>
            <w:noProof/>
            <w:webHidden/>
          </w:rPr>
          <w:instrText xml:space="preserve"> PAGEREF _Toc468182599 \h </w:instrText>
        </w:r>
        <w:r w:rsidR="00E42B97">
          <w:rPr>
            <w:noProof/>
            <w:webHidden/>
          </w:rPr>
          <w:fldChar w:fldCharType="separate"/>
        </w:r>
        <w:r w:rsidR="001224E4">
          <w:rPr>
            <w:b w:val="0"/>
            <w:bCs w:val="0"/>
            <w:noProof/>
            <w:webHidden/>
            <w:lang w:val="en-US"/>
          </w:rPr>
          <w:t>Error! Bookmark not defined.</w:t>
        </w:r>
        <w:r w:rsidR="00E42B97">
          <w:rPr>
            <w:noProof/>
            <w:webHidden/>
          </w:rPr>
          <w:fldChar w:fldCharType="end"/>
        </w:r>
      </w:hyperlink>
    </w:p>
    <w:p w:rsidR="00E42B97" w:rsidRDefault="00505986">
      <w:pPr>
        <w:pStyle w:val="TOC2"/>
        <w:rPr>
          <w:rFonts w:asciiTheme="minorHAnsi" w:eastAsiaTheme="minorEastAsia" w:hAnsiTheme="minorHAnsi" w:cstheme="minorBidi"/>
          <w:smallCaps w:val="0"/>
          <w:noProof/>
          <w:sz w:val="22"/>
          <w:szCs w:val="22"/>
          <w:lang w:val="en-US" w:eastAsia="en-US"/>
        </w:rPr>
      </w:pPr>
      <w:hyperlink w:anchor="_Toc468182600" w:history="1">
        <w:r w:rsidR="00E42B97" w:rsidRPr="00B52060">
          <w:rPr>
            <w:rStyle w:val="Hyperlink"/>
            <w:noProof/>
          </w:rPr>
          <w:t>1.1 How are you thi</w:t>
        </w:r>
        <w:r w:rsidR="00E42B97">
          <w:rPr>
            <w:noProof/>
            <w:webHidden/>
          </w:rPr>
          <w:tab/>
        </w:r>
        <w:r w:rsidR="00E42B97">
          <w:rPr>
            <w:noProof/>
            <w:webHidden/>
          </w:rPr>
          <w:fldChar w:fldCharType="begin"/>
        </w:r>
        <w:r w:rsidR="00E42B97">
          <w:rPr>
            <w:noProof/>
            <w:webHidden/>
          </w:rPr>
          <w:instrText xml:space="preserve"> PAGEREF _Toc468182600 \h </w:instrText>
        </w:r>
        <w:r w:rsidR="00E42B97">
          <w:rPr>
            <w:noProof/>
            <w:webHidden/>
          </w:rPr>
          <w:fldChar w:fldCharType="separate"/>
        </w:r>
        <w:r w:rsidR="001224E4">
          <w:rPr>
            <w:b/>
            <w:bCs/>
            <w:noProof/>
            <w:webHidden/>
            <w:lang w:val="en-US"/>
          </w:rPr>
          <w:t>Error! Bookmark not defined.</w:t>
        </w:r>
        <w:r w:rsidR="00E42B97">
          <w:rPr>
            <w:noProof/>
            <w:webHidden/>
          </w:rPr>
          <w:fldChar w:fldCharType="end"/>
        </w:r>
      </w:hyperlink>
    </w:p>
    <w:p w:rsidR="00E42B97" w:rsidRDefault="00505986">
      <w:pPr>
        <w:pStyle w:val="TOC1"/>
        <w:rPr>
          <w:rFonts w:asciiTheme="minorHAnsi" w:eastAsiaTheme="minorEastAsia" w:hAnsiTheme="minorHAnsi" w:cstheme="minorBidi"/>
          <w:b w:val="0"/>
          <w:bCs w:val="0"/>
          <w:caps w:val="0"/>
          <w:noProof/>
          <w:sz w:val="22"/>
          <w:szCs w:val="22"/>
          <w:lang w:val="en-US" w:eastAsia="en-US"/>
        </w:rPr>
      </w:pPr>
      <w:hyperlink w:anchor="_Toc468182601" w:history="1">
        <w:r w:rsidR="00E42B97" w:rsidRPr="00B52060">
          <w:rPr>
            <w:rStyle w:val="Hyperlink"/>
            <w:noProof/>
          </w:rPr>
          <w:t>2 Chapter</w:t>
        </w:r>
        <w:r w:rsidR="00E42B97">
          <w:rPr>
            <w:noProof/>
            <w:webHidden/>
          </w:rPr>
          <w:tab/>
        </w:r>
        <w:r w:rsidR="00E42B97">
          <w:rPr>
            <w:noProof/>
            <w:webHidden/>
          </w:rPr>
          <w:fldChar w:fldCharType="begin"/>
        </w:r>
        <w:r w:rsidR="00E42B97">
          <w:rPr>
            <w:noProof/>
            <w:webHidden/>
          </w:rPr>
          <w:instrText xml:space="preserve"> PAGEREF _Toc468182601 \h </w:instrText>
        </w:r>
        <w:r w:rsidR="00E42B97">
          <w:rPr>
            <w:noProof/>
            <w:webHidden/>
          </w:rPr>
          <w:fldChar w:fldCharType="separate"/>
        </w:r>
        <w:r w:rsidR="001224E4">
          <w:rPr>
            <w:b w:val="0"/>
            <w:bCs w:val="0"/>
            <w:noProof/>
            <w:webHidden/>
            <w:lang w:val="en-US"/>
          </w:rPr>
          <w:t>Error! Bookmark not defined.</w:t>
        </w:r>
        <w:r w:rsidR="00E42B97">
          <w:rPr>
            <w:noProof/>
            <w:webHidden/>
          </w:rPr>
          <w:fldChar w:fldCharType="end"/>
        </w:r>
      </w:hyperlink>
    </w:p>
    <w:p w:rsidR="00E42B97" w:rsidRDefault="00505986">
      <w:pPr>
        <w:pStyle w:val="TOC1"/>
        <w:rPr>
          <w:rFonts w:asciiTheme="minorHAnsi" w:eastAsiaTheme="minorEastAsia" w:hAnsiTheme="minorHAnsi" w:cstheme="minorBidi"/>
          <w:b w:val="0"/>
          <w:bCs w:val="0"/>
          <w:caps w:val="0"/>
          <w:noProof/>
          <w:sz w:val="22"/>
          <w:szCs w:val="22"/>
          <w:lang w:val="en-US" w:eastAsia="en-US"/>
        </w:rPr>
      </w:pPr>
      <w:hyperlink w:anchor="_Toc468182602" w:history="1">
        <w:r w:rsidR="00E42B97" w:rsidRPr="00B52060">
          <w:rPr>
            <w:rStyle w:val="Hyperlink"/>
            <w:noProof/>
          </w:rPr>
          <w:t>3 References</w:t>
        </w:r>
        <w:r w:rsidR="00E42B97">
          <w:rPr>
            <w:noProof/>
            <w:webHidden/>
          </w:rPr>
          <w:tab/>
        </w:r>
        <w:r w:rsidR="00E42B97">
          <w:rPr>
            <w:noProof/>
            <w:webHidden/>
          </w:rPr>
          <w:fldChar w:fldCharType="begin"/>
        </w:r>
        <w:r w:rsidR="00E42B97">
          <w:rPr>
            <w:noProof/>
            <w:webHidden/>
          </w:rPr>
          <w:instrText xml:space="preserve"> PAGEREF _Toc468182602 \h </w:instrText>
        </w:r>
        <w:r w:rsidR="00E42B97">
          <w:rPr>
            <w:noProof/>
            <w:webHidden/>
          </w:rPr>
        </w:r>
        <w:r w:rsidR="00E42B97">
          <w:rPr>
            <w:noProof/>
            <w:webHidden/>
          </w:rPr>
          <w:fldChar w:fldCharType="separate"/>
        </w:r>
        <w:r w:rsidR="001224E4">
          <w:rPr>
            <w:noProof/>
            <w:webHidden/>
          </w:rPr>
          <w:t>2</w:t>
        </w:r>
        <w:r w:rsidR="00E42B97">
          <w:rPr>
            <w:noProof/>
            <w:webHidden/>
          </w:rPr>
          <w:fldChar w:fldCharType="end"/>
        </w:r>
      </w:hyperlink>
    </w:p>
    <w:p w:rsidR="00E42B97" w:rsidRDefault="00505986">
      <w:pPr>
        <w:pStyle w:val="TOC1"/>
        <w:rPr>
          <w:rFonts w:asciiTheme="minorHAnsi" w:eastAsiaTheme="minorEastAsia" w:hAnsiTheme="minorHAnsi" w:cstheme="minorBidi"/>
          <w:b w:val="0"/>
          <w:bCs w:val="0"/>
          <w:caps w:val="0"/>
          <w:noProof/>
          <w:sz w:val="22"/>
          <w:szCs w:val="22"/>
          <w:lang w:val="en-US" w:eastAsia="en-US"/>
        </w:rPr>
      </w:pPr>
      <w:hyperlink w:anchor="_Toc468182603" w:history="1">
        <w:r w:rsidR="00E42B97" w:rsidRPr="00B52060">
          <w:rPr>
            <w:rStyle w:val="Hyperlink"/>
            <w:noProof/>
          </w:rPr>
          <w:t>4 Appendices</w:t>
        </w:r>
        <w:r w:rsidR="00E42B97">
          <w:rPr>
            <w:noProof/>
            <w:webHidden/>
          </w:rPr>
          <w:tab/>
        </w:r>
        <w:r w:rsidR="00E42B97">
          <w:rPr>
            <w:noProof/>
            <w:webHidden/>
          </w:rPr>
          <w:fldChar w:fldCharType="begin"/>
        </w:r>
        <w:r w:rsidR="00E42B97">
          <w:rPr>
            <w:noProof/>
            <w:webHidden/>
          </w:rPr>
          <w:instrText xml:space="preserve"> PAGEREF _Toc468182603 \h </w:instrText>
        </w:r>
        <w:r w:rsidR="00E42B97">
          <w:rPr>
            <w:noProof/>
            <w:webHidden/>
          </w:rPr>
        </w:r>
        <w:r w:rsidR="00E42B97">
          <w:rPr>
            <w:noProof/>
            <w:webHidden/>
          </w:rPr>
          <w:fldChar w:fldCharType="separate"/>
        </w:r>
        <w:r w:rsidR="001224E4">
          <w:rPr>
            <w:noProof/>
            <w:webHidden/>
          </w:rPr>
          <w:t>2</w:t>
        </w:r>
        <w:r w:rsidR="00E42B97">
          <w:rPr>
            <w:noProof/>
            <w:webHidden/>
          </w:rPr>
          <w:fldChar w:fldCharType="end"/>
        </w:r>
      </w:hyperlink>
    </w:p>
    <w:p w:rsidR="00F67766" w:rsidRDefault="00877A21" w:rsidP="00410AFC">
      <w:pPr>
        <w:pStyle w:val="ContentsTable"/>
      </w:pPr>
      <w:r>
        <w:fldChar w:fldCharType="end"/>
      </w:r>
      <w:r w:rsidR="00F67766">
        <w:br w:type="page"/>
      </w:r>
    </w:p>
    <w:p w:rsidR="00877A21" w:rsidRDefault="00877A21" w:rsidP="00DA60A6">
      <w:pPr>
        <w:pStyle w:val="Heading1-NoNumber"/>
      </w:pPr>
      <w:r>
        <w:lastRenderedPageBreak/>
        <w:t>List of Tables</w:t>
      </w:r>
    </w:p>
    <w:p w:rsidR="00F67766" w:rsidRDefault="00AB5968" w:rsidP="00410AFC">
      <w:pPr>
        <w:pStyle w:val="ContentsTable"/>
      </w:pPr>
      <w:r>
        <w:rPr>
          <w:b w:val="0"/>
          <w:bCs w:val="0"/>
          <w:caps w:val="0"/>
          <w:smallCaps/>
          <w:noProof w:val="0"/>
          <w:sz w:val="22"/>
        </w:rPr>
        <w:fldChar w:fldCharType="begin"/>
      </w:r>
      <w:r>
        <w:instrText xml:space="preserve"> TOC \h \z \c "Table" </w:instrText>
      </w:r>
      <w:r>
        <w:rPr>
          <w:b w:val="0"/>
          <w:bCs w:val="0"/>
          <w:caps w:val="0"/>
          <w:smallCaps/>
          <w:noProof w:val="0"/>
          <w:sz w:val="22"/>
        </w:rPr>
        <w:fldChar w:fldCharType="separate"/>
      </w:r>
      <w:r w:rsidR="00AF3D44">
        <w:rPr>
          <w:caps w:val="0"/>
          <w:smallCaps/>
          <w:sz w:val="22"/>
          <w:lang w:val="en-US"/>
        </w:rPr>
        <w:t>No table of figures entries found.</w:t>
      </w:r>
      <w:r>
        <w:fldChar w:fldCharType="end"/>
      </w:r>
      <w:r w:rsidR="00F67766">
        <w:br w:type="page"/>
      </w:r>
    </w:p>
    <w:p w:rsidR="00877A21" w:rsidRDefault="00877A21" w:rsidP="00DA60A6">
      <w:pPr>
        <w:pStyle w:val="Heading1-NoNumber"/>
      </w:pPr>
      <w:r>
        <w:lastRenderedPageBreak/>
        <w:t>List of Figures</w:t>
      </w:r>
    </w:p>
    <w:p w:rsidR="00877A21" w:rsidRDefault="00505986" w:rsidP="00410AFC">
      <w:r>
        <w:fldChar w:fldCharType="begin"/>
      </w:r>
      <w:r>
        <w:instrText xml:space="preserve"> TOC \h \z \c "Figure" </w:instrText>
      </w:r>
      <w:r>
        <w:fldChar w:fldCharType="separate"/>
      </w:r>
      <w:r w:rsidR="00AF3D44">
        <w:rPr>
          <w:b/>
          <w:bCs/>
          <w:smallCaps/>
          <w:noProof/>
          <w:szCs w:val="20"/>
          <w:lang w:val="en-US"/>
        </w:rPr>
        <w:t>No table of figures entries found.</w:t>
      </w:r>
      <w:r>
        <w:rPr>
          <w:b/>
          <w:bCs/>
          <w:smallCaps/>
          <w:noProof/>
          <w:szCs w:val="20"/>
          <w:lang w:val="en-US"/>
        </w:rPr>
        <w:fldChar w:fldCharType="end"/>
      </w:r>
    </w:p>
    <w:p w:rsidR="00810CCA" w:rsidRDefault="00810CCA" w:rsidP="00410AFC"/>
    <w:p w:rsidR="00F67766" w:rsidRDefault="00F67766" w:rsidP="00410AFC">
      <w:r>
        <w:br w:type="page"/>
      </w:r>
    </w:p>
    <w:p w:rsidR="00C0691B" w:rsidRDefault="00C0691B" w:rsidP="00DA60A6">
      <w:pPr>
        <w:pStyle w:val="Heading1-NoNumber"/>
      </w:pPr>
      <w:r>
        <w:lastRenderedPageBreak/>
        <w:t>List of Abbreviations and Acronyms</w:t>
      </w:r>
    </w:p>
    <w:p w:rsidR="00C0691B" w:rsidRDefault="00C0691B" w:rsidP="00410AFC"/>
    <w:p w:rsidR="00C0691B" w:rsidRDefault="00C0691B" w:rsidP="00410AFC"/>
    <w:p w:rsidR="00C0691B" w:rsidRDefault="00C0691B" w:rsidP="00410AFC"/>
    <w:p w:rsidR="00C0691B" w:rsidRDefault="00C0691B" w:rsidP="00410AFC"/>
    <w:p w:rsidR="00F67766" w:rsidRDefault="00F67766" w:rsidP="00410AFC">
      <w:r>
        <w:br w:type="page"/>
      </w:r>
    </w:p>
    <w:p w:rsidR="00C0691B" w:rsidRDefault="00C0691B" w:rsidP="00DA60A6">
      <w:pPr>
        <w:pStyle w:val="Heading1-NoNumber"/>
      </w:pPr>
      <w:r>
        <w:lastRenderedPageBreak/>
        <w:t>List of Appendices</w:t>
      </w:r>
    </w:p>
    <w:p w:rsidR="00AF3D44" w:rsidRDefault="00282D7C">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\t "Appendix Heading 1" \c </w:instrText>
      </w:r>
      <w:r>
        <w:fldChar w:fldCharType="separate"/>
      </w:r>
      <w:hyperlink w:anchor="_Toc411346269" w:history="1">
        <w:r w:rsidR="00AF3D44" w:rsidRPr="00FD7182">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_Toc411346269 \h </w:instrText>
        </w:r>
        <w:r w:rsidR="00AF3D44">
          <w:rPr>
            <w:noProof/>
            <w:webHidden/>
          </w:rPr>
        </w:r>
        <w:r w:rsidR="00AF3D44">
          <w:rPr>
            <w:noProof/>
            <w:webHidden/>
          </w:rPr>
          <w:fldChar w:fldCharType="separate"/>
        </w:r>
        <w:r w:rsidR="001224E4">
          <w:rPr>
            <w:noProof/>
            <w:webHidden/>
          </w:rPr>
          <w:t>2</w:t>
        </w:r>
        <w:r w:rsidR="00AF3D44">
          <w:rPr>
            <w:noProof/>
            <w:webHidden/>
          </w:rPr>
          <w:fldChar w:fldCharType="end"/>
        </w:r>
      </w:hyperlink>
    </w:p>
    <w:p w:rsidR="00C0691B" w:rsidRDefault="00282D7C" w:rsidP="00410AFC">
      <w:r>
        <w:fldChar w:fldCharType="end"/>
      </w:r>
    </w:p>
    <w:p w:rsidR="00C0691B" w:rsidRDefault="00C0691B" w:rsidP="00410AFC"/>
    <w:p w:rsidR="00C0691B" w:rsidRDefault="00C0691B" w:rsidP="00410AFC"/>
    <w:p w:rsidR="00F67766" w:rsidRDefault="00F67766" w:rsidP="00410AFC">
      <w:pPr>
        <w:sectPr w:rsidR="00F67766" w:rsidSect="00EF5B29">
          <w:headerReference w:type="even" r:id="rId13"/>
          <w:headerReference w:type="default" r:id="rId14"/>
          <w:endnotePr>
            <w:numRestart w:val="eachSect"/>
          </w:endnotePr>
          <w:pgSz w:w="11906" w:h="16838"/>
          <w:pgMar w:top="1134" w:right="1134" w:bottom="1134" w:left="2268" w:header="709" w:footer="709" w:gutter="0"/>
          <w:pgNumType w:fmt="lowerRoman"/>
          <w:cols w:space="708"/>
          <w:docGrid w:linePitch="360"/>
        </w:sectPr>
      </w:pPr>
    </w:p>
    <w:p w:rsidR="00810CCA" w:rsidRDefault="003F651F" w:rsidP="00894AD9">
      <w:pPr>
        <w:pStyle w:val="Heading1"/>
      </w:pPr>
      <w:r>
        <w:lastRenderedPageBreak/>
        <w:t>windows</w:t>
      </w:r>
    </w:p>
    <w:p w:rsidR="001F0923" w:rsidRPr="001F0923" w:rsidRDefault="001F0923" w:rsidP="001F0923">
      <w:proofErr w:type="spellStart"/>
      <w:r>
        <w:t>Thislksfj</w:t>
      </w:r>
      <w:proofErr w:type="spellEnd"/>
      <w:r>
        <w:t xml:space="preserve"> </w:t>
      </w:r>
      <w:proofErr w:type="spellStart"/>
      <w:r>
        <w:t>sfjldas</w:t>
      </w:r>
      <w:proofErr w:type="spellEnd"/>
    </w:p>
    <w:p w:rsidR="00AC258B" w:rsidRPr="003B0C59" w:rsidRDefault="00AC258B" w:rsidP="00410AFC"/>
    <w:p w:rsidR="00E0739D" w:rsidRDefault="003F651F" w:rsidP="00E0739D">
      <w:pPr>
        <w:pStyle w:val="Heading2"/>
      </w:pPr>
      <w:bookmarkStart w:id="1" w:name="_Toc201479955"/>
      <w:bookmarkStart w:id="2" w:name="_Toc209836639"/>
      <w:bookmarkStart w:id="3" w:name="_Toc209836865"/>
      <w:bookmarkStart w:id="4" w:name="_Toc209873188"/>
      <w:r>
        <w:t>Searching File or Folder</w:t>
      </w:r>
    </w:p>
    <w:p w:rsidR="000849F2" w:rsidRDefault="000849F2" w:rsidP="000849F2">
      <w:pPr>
        <w:spacing w:line="240" w:lineRule="auto"/>
      </w:pPr>
      <w:r>
        <w:t>Searching file or folder in a directory</w:t>
      </w:r>
    </w:p>
    <w:p w:rsidR="000849F2" w:rsidRDefault="000849F2" w:rsidP="000849F2">
      <w:pPr>
        <w:spacing w:line="240" w:lineRule="auto"/>
      </w:pPr>
      <w:r>
        <w:t xml:space="preserve">&gt; </w:t>
      </w:r>
      <w:proofErr w:type="spellStart"/>
      <w:proofErr w:type="gramStart"/>
      <w:r>
        <w:t>dir</w:t>
      </w:r>
      <w:proofErr w:type="spellEnd"/>
      <w:proofErr w:type="gramEnd"/>
      <w:r>
        <w:t xml:space="preserve"> /s </w:t>
      </w:r>
      <w:proofErr w:type="spellStart"/>
      <w:r>
        <w:t>folername</w:t>
      </w:r>
      <w:proofErr w:type="spellEnd"/>
      <w:r>
        <w:t>/filename</w:t>
      </w:r>
    </w:p>
    <w:p w:rsidR="000849F2" w:rsidRDefault="000849F2" w:rsidP="000849F2">
      <w:pPr>
        <w:spacing w:line="240" w:lineRule="auto"/>
      </w:pPr>
      <w:proofErr w:type="spellStart"/>
      <w:proofErr w:type="gramStart"/>
      <w:r>
        <w:t>dir</w:t>
      </w:r>
      <w:proofErr w:type="spellEnd"/>
      <w:proofErr w:type="gramEnd"/>
      <w:r>
        <w:t xml:space="preserve"> /s *foo* searches in current folder and sub folders. </w:t>
      </w:r>
      <w:proofErr w:type="gramStart"/>
      <w:r>
        <w:t>for</w:t>
      </w:r>
      <w:proofErr w:type="gramEnd"/>
      <w:r>
        <w:t xml:space="preserve"> the file containing name foo</w:t>
      </w:r>
    </w:p>
    <w:p w:rsidR="000849F2" w:rsidRDefault="000849F2" w:rsidP="000849F2">
      <w:pPr>
        <w:spacing w:line="240" w:lineRule="auto"/>
      </w:pPr>
      <w:proofErr w:type="spellStart"/>
      <w:proofErr w:type="gramStart"/>
      <w:r>
        <w:t>dir</w:t>
      </w:r>
      <w:proofErr w:type="spellEnd"/>
      <w:proofErr w:type="gramEnd"/>
      <w:r>
        <w:t xml:space="preserve"> /s *foo* searches in current folder and sub folders.</w:t>
      </w:r>
    </w:p>
    <w:p w:rsidR="000849F2" w:rsidRDefault="000849F2" w:rsidP="000849F2">
      <w:pPr>
        <w:spacing w:line="240" w:lineRule="auto"/>
      </w:pPr>
      <w:r>
        <w:t>&gt;</w:t>
      </w:r>
      <w:proofErr w:type="spellStart"/>
      <w:r>
        <w:t>dir</w:t>
      </w:r>
      <w:proofErr w:type="spellEnd"/>
      <w:r>
        <w:t xml:space="preserve"> /b/s *.txt  </w:t>
      </w:r>
    </w:p>
    <w:p w:rsidR="000849F2" w:rsidRDefault="000849F2" w:rsidP="000849F2">
      <w:pPr>
        <w:spacing w:line="240" w:lineRule="auto"/>
      </w:pPr>
      <w:proofErr w:type="gramStart"/>
      <w:r>
        <w:t>you</w:t>
      </w:r>
      <w:proofErr w:type="gramEnd"/>
      <w:r>
        <w:t xml:space="preserve"> can also export the list to a text file using</w:t>
      </w:r>
    </w:p>
    <w:p w:rsidR="000849F2" w:rsidRDefault="000849F2" w:rsidP="000849F2">
      <w:pPr>
        <w:spacing w:line="240" w:lineRule="auto"/>
      </w:pPr>
    </w:p>
    <w:p w:rsidR="000849F2" w:rsidRPr="000849F2" w:rsidRDefault="000849F2" w:rsidP="000849F2">
      <w:pPr>
        <w:spacing w:line="240" w:lineRule="auto"/>
      </w:pPr>
      <w:r>
        <w:t>&gt;</w:t>
      </w:r>
      <w:proofErr w:type="spellStart"/>
      <w:r>
        <w:t>dir</w:t>
      </w:r>
      <w:proofErr w:type="spellEnd"/>
      <w:r>
        <w:t xml:space="preserve"> /b/s *.exe &gt;&gt; filelist.txt</w:t>
      </w:r>
    </w:p>
    <w:p w:rsidR="00C83943" w:rsidRDefault="00D75828">
      <w:pPr>
        <w:pStyle w:val="Heading1"/>
      </w:pPr>
      <w:r>
        <w:lastRenderedPageBreak/>
        <w:t>MacOs</w:t>
      </w:r>
    </w:p>
    <w:p w:rsidR="0018645F" w:rsidRPr="0018645F" w:rsidRDefault="0018645F" w:rsidP="0018645F"/>
    <w:p w:rsidR="00C83943" w:rsidRPr="00C83943" w:rsidRDefault="00C83943" w:rsidP="00C83943"/>
    <w:p w:rsidR="00810CCA" w:rsidRPr="003B0C59" w:rsidRDefault="00810CCA" w:rsidP="00894AD9">
      <w:pPr>
        <w:pStyle w:val="Heading1"/>
      </w:pPr>
      <w:bookmarkStart w:id="5" w:name="_Toc468182602"/>
      <w:r w:rsidRPr="003B0C59">
        <w:lastRenderedPageBreak/>
        <w:t>References</w:t>
      </w:r>
      <w:bookmarkEnd w:id="1"/>
      <w:bookmarkEnd w:id="2"/>
      <w:bookmarkEnd w:id="3"/>
      <w:bookmarkEnd w:id="4"/>
      <w:bookmarkEnd w:id="5"/>
    </w:p>
    <w:p w:rsidR="00810CCA" w:rsidRPr="003B0C59" w:rsidRDefault="00810CCA" w:rsidP="00410AFC">
      <w:proofErr w:type="gramStart"/>
      <w:r w:rsidRPr="003B0C59">
        <w:rPr>
          <w:rFonts w:eastAsia="MS Mincho"/>
          <w:lang w:eastAsia="ja-JP"/>
        </w:rPr>
        <w:t xml:space="preserve">Bournemouth University, 2005, </w:t>
      </w:r>
      <w:r w:rsidRPr="003B0C59">
        <w:rPr>
          <w:i/>
          <w:lang w:eastAsia="ja-JP"/>
        </w:rPr>
        <w:t>Citing References</w:t>
      </w:r>
      <w:r w:rsidRPr="003B0C59">
        <w:rPr>
          <w:lang w:eastAsia="ja-JP"/>
        </w:rPr>
        <w:t xml:space="preserve">, </w:t>
      </w:r>
      <w:hyperlink r:id="rId15" w:history="1">
        <w:r w:rsidRPr="003B0C59">
          <w:rPr>
            <w:rStyle w:val="Hyperlink"/>
          </w:rPr>
          <w:t>www.bournemouth.ac.uk/academic_services/documents/Library/Citing_References.pdf</w:t>
        </w:r>
      </w:hyperlink>
      <w:r w:rsidRPr="003B0C59">
        <w:t>.</w:t>
      </w:r>
      <w:proofErr w:type="gramEnd"/>
      <w:r w:rsidRPr="003B0C59">
        <w:t xml:space="preserve"> </w:t>
      </w:r>
      <w:proofErr w:type="gramStart"/>
      <w:r w:rsidRPr="003B0C59">
        <w:t>[Accessed August 2006].</w:t>
      </w:r>
      <w:proofErr w:type="gramEnd"/>
    </w:p>
    <w:p w:rsidR="00810CCA" w:rsidRPr="003B0C59" w:rsidRDefault="00810CCA" w:rsidP="00410AFC">
      <w:pPr>
        <w:rPr>
          <w:rFonts w:eastAsia="MS Mincho"/>
          <w:lang w:eastAsia="ja-JP"/>
        </w:rPr>
      </w:pPr>
    </w:p>
    <w:p w:rsidR="00810CCA" w:rsidRPr="003B0C59" w:rsidRDefault="00810CCA" w:rsidP="00410AFC"/>
    <w:p w:rsidR="00C140B9" w:rsidRDefault="00C140B9" w:rsidP="00410AFC"/>
    <w:p w:rsidR="00C0691B" w:rsidRDefault="00C0691B" w:rsidP="00410AFC"/>
    <w:p w:rsidR="00C0691B" w:rsidRDefault="00C0691B" w:rsidP="00410AFC"/>
    <w:p w:rsidR="00C0691B" w:rsidRDefault="00C0691B" w:rsidP="00410AFC">
      <w:pPr>
        <w:sectPr w:rsidR="00C0691B" w:rsidSect="008C764E">
          <w:headerReference w:type="even" r:id="rId16"/>
          <w:headerReference w:type="default" r:id="rId17"/>
          <w:footerReference w:type="even" r:id="rId18"/>
          <w:footerReference w:type="default" r:id="rId19"/>
          <w:endnotePr>
            <w:numRestart w:val="eachSect"/>
          </w:endnotePr>
          <w:pgSz w:w="11906" w:h="16838"/>
          <w:pgMar w:top="1134" w:right="1134" w:bottom="1134" w:left="2268" w:header="709" w:footer="737" w:gutter="0"/>
          <w:pgNumType w:start="1"/>
          <w:cols w:space="708"/>
          <w:docGrid w:linePitch="360"/>
        </w:sectPr>
      </w:pPr>
    </w:p>
    <w:p w:rsidR="00C0691B" w:rsidRDefault="00C0691B" w:rsidP="00894AD9">
      <w:pPr>
        <w:pStyle w:val="Heading1"/>
      </w:pPr>
      <w:bookmarkStart w:id="6" w:name="_Toc468182603"/>
      <w:r>
        <w:lastRenderedPageBreak/>
        <w:t>Appendices</w:t>
      </w:r>
      <w:bookmarkEnd w:id="6"/>
    </w:p>
    <w:p w:rsidR="00AF3D44" w:rsidRDefault="00F54A54">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\t "Appendix Heading 1" \c </w:instrText>
      </w:r>
      <w:r>
        <w:fldChar w:fldCharType="separate"/>
      </w:r>
      <w:hyperlink w:anchor="_Toc411346270" w:history="1">
        <w:r w:rsidR="00AF3D44" w:rsidRPr="00470D0C">
          <w:rPr>
            <w:rStyle w:val="Hyperlink"/>
            <w:noProof/>
          </w:rPr>
          <w:t>Example</w:t>
        </w:r>
        <w:r w:rsidR="00AF3D44">
          <w:rPr>
            <w:noProof/>
            <w:webHidden/>
          </w:rPr>
          <w:tab/>
        </w:r>
        <w:r w:rsidR="00AF3D44">
          <w:rPr>
            <w:noProof/>
            <w:webHidden/>
          </w:rPr>
          <w:fldChar w:fldCharType="begin"/>
        </w:r>
        <w:r w:rsidR="00AF3D44">
          <w:rPr>
            <w:noProof/>
            <w:webHidden/>
          </w:rPr>
          <w:instrText xml:space="preserve"> PAGEREF _Toc411346270 \h </w:instrText>
        </w:r>
        <w:r w:rsidR="00AF3D44">
          <w:rPr>
            <w:noProof/>
            <w:webHidden/>
          </w:rPr>
        </w:r>
        <w:r w:rsidR="00AF3D44">
          <w:rPr>
            <w:noProof/>
            <w:webHidden/>
          </w:rPr>
          <w:fldChar w:fldCharType="separate"/>
        </w:r>
        <w:r w:rsidR="001224E4">
          <w:rPr>
            <w:noProof/>
            <w:webHidden/>
          </w:rPr>
          <w:t>2</w:t>
        </w:r>
        <w:r w:rsidR="00AF3D44">
          <w:rPr>
            <w:noProof/>
            <w:webHidden/>
          </w:rPr>
          <w:fldChar w:fldCharType="end"/>
        </w:r>
      </w:hyperlink>
    </w:p>
    <w:p w:rsidR="00F54A54" w:rsidRPr="00F54A54" w:rsidRDefault="00F54A54" w:rsidP="00F54A54">
      <w:r>
        <w:fldChar w:fldCharType="end"/>
      </w:r>
    </w:p>
    <w:p w:rsidR="004C4B3F" w:rsidRPr="00C0691B" w:rsidRDefault="000540A1" w:rsidP="004C4B3F">
      <w:pPr>
        <w:pStyle w:val="AppendixHeading1"/>
      </w:pPr>
      <w:bookmarkStart w:id="7" w:name="_Toc411346269"/>
      <w:bookmarkStart w:id="8" w:name="_Toc411346270"/>
      <w:r>
        <w:lastRenderedPageBreak/>
        <w:t>Example</w:t>
      </w:r>
      <w:bookmarkEnd w:id="7"/>
      <w:bookmarkEnd w:id="8"/>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986" w:rsidRDefault="00505986" w:rsidP="00410AFC">
      <w:r>
        <w:separator/>
      </w:r>
    </w:p>
  </w:endnote>
  <w:endnote w:type="continuationSeparator" w:id="0">
    <w:p w:rsidR="00505986" w:rsidRDefault="00505986" w:rsidP="00410AFC">
      <w:r>
        <w:continuationSeparator/>
      </w:r>
    </w:p>
    <w:p w:rsidR="00505986" w:rsidRDefault="00505986" w:rsidP="00410AFC"/>
    <w:p w:rsidR="00505986" w:rsidRDefault="00505986" w:rsidP="00410AFC"/>
    <w:p w:rsidR="00505986" w:rsidRDefault="00505986" w:rsidP="00410AFC"/>
    <w:p w:rsidR="00505986" w:rsidRDefault="00505986" w:rsidP="00410A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08" w:rsidRDefault="00523508" w:rsidP="00B13123">
    <w:pPr>
      <w:pStyle w:val="Footer"/>
    </w:pPr>
    <w:r>
      <w:rPr>
        <w:noProof/>
        <w:sz w:val="4"/>
        <w:szCs w:val="4"/>
        <w:lang w:val="en-US" w:eastAsia="en-US"/>
      </w:rPr>
      <mc:AlternateContent>
        <mc:Choice Requires="wps">
          <w:drawing>
            <wp:anchor distT="0" distB="0" distL="114300" distR="114300" simplePos="0" relativeHeight="251659264" behindDoc="0" locked="0" layoutInCell="1" allowOverlap="1" wp14:anchorId="67DE89D9" wp14:editId="5F5B367A">
              <wp:simplePos x="0" y="0"/>
              <wp:positionH relativeFrom="column">
                <wp:posOffset>6541399</wp:posOffset>
              </wp:positionH>
              <wp:positionV relativeFrom="paragraph">
                <wp:posOffset>57150</wp:posOffset>
              </wp:positionV>
              <wp:extent cx="214630" cy="691515"/>
              <wp:effectExtent l="0" t="0" r="0" b="0"/>
              <wp:wrapNone/>
              <wp:docPr id="4" name="Text Box 4"/>
              <wp:cNvGraphicFramePr/>
              <a:graphic xmlns:a="http://schemas.openxmlformats.org/drawingml/2006/main">
                <a:graphicData uri="http://schemas.microsoft.com/office/word/2010/wordprocessingShape">
                  <wps:wsp>
                    <wps:cNvSpPr txBox="1"/>
                    <wps:spPr>
                      <a:xfrm>
                        <a:off x="0" y="0"/>
                        <a:ext cx="214630" cy="69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3508" w:rsidRDefault="00523508"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15.05pt;margin-top:4.5pt;width:16.9pt;height:5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" filled="f" stroked="f" strokeweight=".5pt">
              <v:textbox style="layout-flow:vertical;mso-layout-flow-alt:bottom-to-top">
                <w:txbxContent>
                  <w:p w:rsidR="00523508" w:rsidRDefault="00523508" w:rsidP="00FA5CE0">
                    <w:pPr>
                      <w:pStyle w:val="Credit"/>
                    </w:pPr>
                    <w:r w:rsidRPr="00A16C55">
                      <w:rPr>
                        <w:rStyle w:val="CreditChar"/>
                      </w:rPr>
                      <w:t>Word Template by Friedman &amp; Morgan 2014</w:t>
                    </w:r>
                  </w:p>
                </w:txbxContent>
              </v:textbox>
            </v:shape>
          </w:pict>
        </mc:Fallback>
      </mc:AlternateContent>
    </w:r>
    <w:r>
      <w:fldChar w:fldCharType="begin"/>
    </w:r>
    <w:r w:rsidRPr="00A82EDF">
      <w:instrText xml:space="preserve">PAGE  </w:instrText>
    </w:r>
    <w:r>
      <w:fldChar w:fldCharType="separate"/>
    </w:r>
    <w:r w:rsidR="001224E4">
      <w:rPr>
        <w:noProof/>
      </w:rPr>
      <w:t>viii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08" w:rsidRDefault="00523508" w:rsidP="008C764E">
    <w:pPr>
      <w:pStyle w:val="Footer"/>
      <w:tabs>
        <w:tab w:val="clear" w:pos="4153"/>
        <w:tab w:val="center" w:pos="4678"/>
      </w:tabs>
    </w:pPr>
    <w:r>
      <w:fldChar w:fldCharType="begin"/>
    </w:r>
    <w:r w:rsidRPr="008C764E">
      <w:instrText xml:space="preserve">PAGE  </w:instrText>
    </w:r>
    <w:r>
      <w:fldChar w:fldCharType="separate"/>
    </w:r>
    <w:r w:rsidR="001224E4">
      <w:rPr>
        <w:noProof/>
      </w:rPr>
      <w:t>4</w:t>
    </w:r>
    <w:r>
      <w:fldChar w:fldCharType="end"/>
    </w:r>
    <w:r>
      <w:t xml:space="preserve"> </w:t>
    </w:r>
    <w:r>
      <w:tab/>
      <w:t xml:space="preserve">Your Name - </w:t>
    </w:r>
    <w:r>
      <w:fldChar w:fldCharType="begin"/>
    </w:r>
    <w:r>
      <w:instrText xml:space="preserve"> DATE  \@ "MMMM yyyy"  \* MERGEFORMAT </w:instrText>
    </w:r>
    <w:r>
      <w:fldChar w:fldCharType="separate"/>
    </w:r>
    <w:r w:rsidR="001224E4">
      <w:rPr>
        <w:noProof/>
      </w:rPr>
      <w:t>November 2016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08" w:rsidRDefault="00523508" w:rsidP="008C764E">
    <w:pPr>
      <w:pStyle w:val="Footer-Right"/>
    </w:pPr>
    <w:r>
      <w:t xml:space="preserve">Your Name - </w:t>
    </w:r>
    <w:r>
      <w:fldChar w:fldCharType="begin"/>
    </w:r>
    <w:r>
      <w:instrText xml:space="preserve"> DATE  \@ "MMMM yyyy"  \* MERGEFORMAT </w:instrText>
    </w:r>
    <w:r>
      <w:fldChar w:fldCharType="separate"/>
    </w:r>
    <w:r w:rsidR="001224E4">
      <w:rPr>
        <w:noProof/>
      </w:rPr>
      <w:t>November 2016</w:t>
    </w:r>
    <w:r>
      <w:fldChar w:fldCharType="end"/>
    </w:r>
    <w:r>
      <w:rPr>
        <w:noProof/>
      </w:rPr>
      <w:tab/>
    </w:r>
    <w:r>
      <w:rPr>
        <w:noProof/>
      </w:rPr>
      <w:tab/>
    </w:r>
    <w:r>
      <w:tab/>
    </w:r>
    <w:r>
      <w:fldChar w:fldCharType="begin"/>
    </w:r>
    <w:r w:rsidRPr="00B13123">
      <w:instrText xml:space="preserve">PAGE  </w:instrText>
    </w:r>
    <w:r>
      <w:fldChar w:fldCharType="separate"/>
    </w:r>
    <w:r w:rsidR="001224E4">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986" w:rsidRDefault="00505986" w:rsidP="00410AFC">
      <w:r>
        <w:separator/>
      </w:r>
    </w:p>
  </w:footnote>
  <w:footnote w:type="continuationSeparator" w:id="0">
    <w:p w:rsidR="00505986" w:rsidRDefault="00505986" w:rsidP="00410AFC">
      <w:r>
        <w:continuationSeparator/>
      </w:r>
    </w:p>
  </w:footnote>
  <w:footnote w:type="continuationNotice" w:id="1">
    <w:p w:rsidR="00505986" w:rsidRPr="00523508" w:rsidRDefault="00505986" w:rsidP="00523508">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08" w:rsidRDefault="00523508" w:rsidP="00410AFC">
    <w:r>
      <w:t>Thesis Title Goes Here - Your Name – Month Year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08" w:rsidRDefault="00523508" w:rsidP="00365D7E">
    <w:pPr>
      <w:pStyle w:val="Header"/>
    </w:pPr>
    <w:r>
      <w:t>Thesis Title Goes Here - Your Name – Month Year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08" w:rsidRPr="00D555E0" w:rsidRDefault="00523508" w:rsidP="00365D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08" w:rsidRDefault="00523508" w:rsidP="00410AF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08" w:rsidRDefault="00505986" w:rsidP="00365D7E">
    <w:pPr>
      <w:pStyle w:val="Header"/>
      <w:rPr>
        <w:noProof/>
      </w:rPr>
    </w:pPr>
    <w:r>
      <w:fldChar w:fldCharType="begin"/>
    </w:r>
    <w:r>
      <w:instrText xml:space="preserve"> STYLEREF  "Title,Thesis Title"  \* MERGEFORMAT </w:instrText>
    </w:r>
    <w:r>
      <w:fldChar w:fldCharType="separate"/>
    </w:r>
    <w:r w:rsidR="001224E4">
      <w:rPr>
        <w:noProof/>
      </w:rPr>
      <w:t>Windows cmd and maccOS shell commands</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08" w:rsidRDefault="00523508" w:rsidP="00365D7E">
    <w:pPr>
      <w:pStyle w:val="Header"/>
    </w:pPr>
    <w:r>
      <w:t xml:space="preserve">Chapter </w:t>
    </w:r>
    <w:r w:rsidR="00505986">
      <w:fldChar w:fldCharType="begin"/>
    </w:r>
    <w:r w:rsidR="00505986">
      <w:instrText xml:space="preserve"> STYLEREF  "Heading 1" \n  \* MERGEFORMAT </w:instrText>
    </w:r>
    <w:r w:rsidR="00505986">
      <w:fldChar w:fldCharType="separate"/>
    </w:r>
    <w:r w:rsidR="001224E4">
      <w:rPr>
        <w:noProof/>
      </w:rPr>
      <w:t>4</w:t>
    </w:r>
    <w:r w:rsidR="00505986">
      <w:rPr>
        <w:noProof/>
      </w:rPr>
      <w:fldChar w:fldCharType="end"/>
    </w:r>
    <w:r>
      <w:t xml:space="preserve">: </w:t>
    </w:r>
    <w:r w:rsidR="00505986">
      <w:fldChar w:fldCharType="begin"/>
    </w:r>
    <w:r w:rsidR="00505986">
      <w:instrText xml:space="preserve"> STYLEREF  "Heading 1"  \* MERGEFORMAT </w:instrText>
    </w:r>
    <w:r w:rsidR="00505986">
      <w:fldChar w:fldCharType="separate"/>
    </w:r>
    <w:r w:rsidR="001224E4">
      <w:rPr>
        <w:noProof/>
      </w:rPr>
      <w:t>Appendices</w:t>
    </w:r>
    <w:r w:rsidR="00505986">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6pt;height:15.6pt" o:bullet="t">
        <v:imagedata r:id="rId1" o:title="logo-bullet"/>
      </v:shape>
    </w:pict>
  </w:numPicBullet>
  <w:abstractNum w:abstractNumId="0">
    <w:nsid w:val="FFFFFF7C"/>
    <w:multiLevelType w:val="singleLevel"/>
    <w:tmpl w:val="305A728A"/>
    <w:lvl w:ilvl="0">
      <w:start w:val="1"/>
      <w:numFmt w:val="decimal"/>
      <w:lvlText w:val="%1."/>
      <w:lvlJc w:val="left"/>
      <w:pPr>
        <w:tabs>
          <w:tab w:val="num" w:pos="1492"/>
        </w:tabs>
        <w:ind w:left="1492" w:hanging="360"/>
      </w:pPr>
    </w:lvl>
  </w:abstractNum>
  <w:abstractNum w:abstractNumId="1">
    <w:nsid w:val="FFFFFF7D"/>
    <w:multiLevelType w:val="singleLevel"/>
    <w:tmpl w:val="D5E09D8A"/>
    <w:lvl w:ilvl="0">
      <w:start w:val="1"/>
      <w:numFmt w:val="decimal"/>
      <w:lvlText w:val="%1."/>
      <w:lvlJc w:val="left"/>
      <w:pPr>
        <w:tabs>
          <w:tab w:val="num" w:pos="1209"/>
        </w:tabs>
        <w:ind w:left="1209" w:hanging="360"/>
      </w:pPr>
    </w:lvl>
  </w:abstractNum>
  <w:abstractNum w:abstractNumId="2">
    <w:nsid w:val="FFFFFF7E"/>
    <w:multiLevelType w:val="singleLevel"/>
    <w:tmpl w:val="33E8CEA2"/>
    <w:lvl w:ilvl="0">
      <w:start w:val="1"/>
      <w:numFmt w:val="decimal"/>
      <w:lvlText w:val="%1."/>
      <w:lvlJc w:val="left"/>
      <w:pPr>
        <w:tabs>
          <w:tab w:val="num" w:pos="926"/>
        </w:tabs>
        <w:ind w:left="926" w:hanging="360"/>
      </w:pPr>
    </w:lvl>
  </w:abstractNum>
  <w:abstractNum w:abstractNumId="3">
    <w:nsid w:val="FFFFFF7F"/>
    <w:multiLevelType w:val="singleLevel"/>
    <w:tmpl w:val="5E4E29E8"/>
    <w:lvl w:ilvl="0">
      <w:start w:val="1"/>
      <w:numFmt w:val="decimal"/>
      <w:lvlText w:val="%1."/>
      <w:lvlJc w:val="left"/>
      <w:pPr>
        <w:tabs>
          <w:tab w:val="num" w:pos="643"/>
        </w:tabs>
        <w:ind w:left="643" w:hanging="360"/>
      </w:pPr>
    </w:lvl>
  </w:abstractNum>
  <w:abstractNum w:abstractNumId="4">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1A55FE"/>
    <w:lvl w:ilvl="0">
      <w:start w:val="1"/>
      <w:numFmt w:val="decimal"/>
      <w:lvlText w:val="%1."/>
      <w:lvlJc w:val="left"/>
      <w:pPr>
        <w:tabs>
          <w:tab w:val="num" w:pos="360"/>
        </w:tabs>
        <w:ind w:left="360" w:hanging="360"/>
      </w:pPr>
    </w:lvl>
  </w:abstractNum>
  <w:abstractNum w:abstractNumId="9">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nsid w:val="05D316C9"/>
    <w:multiLevelType w:val="multilevel"/>
    <w:tmpl w:val="12383148"/>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mirrorMargins/>
  <w:proofState w:spelling="clean" w:grammar="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4E4"/>
    <w:rsid w:val="00004412"/>
    <w:rsid w:val="000412FB"/>
    <w:rsid w:val="00050067"/>
    <w:rsid w:val="00051327"/>
    <w:rsid w:val="000540A1"/>
    <w:rsid w:val="00056DA5"/>
    <w:rsid w:val="000849F2"/>
    <w:rsid w:val="000B50DF"/>
    <w:rsid w:val="000C1C0C"/>
    <w:rsid w:val="000C3DAD"/>
    <w:rsid w:val="000C451E"/>
    <w:rsid w:val="000D32C7"/>
    <w:rsid w:val="000D3341"/>
    <w:rsid w:val="000E017C"/>
    <w:rsid w:val="000F1781"/>
    <w:rsid w:val="000F605E"/>
    <w:rsid w:val="001019AA"/>
    <w:rsid w:val="00101C9B"/>
    <w:rsid w:val="00110B40"/>
    <w:rsid w:val="0011430C"/>
    <w:rsid w:val="00121A7E"/>
    <w:rsid w:val="001224E4"/>
    <w:rsid w:val="00126105"/>
    <w:rsid w:val="001274DF"/>
    <w:rsid w:val="00136389"/>
    <w:rsid w:val="0018645F"/>
    <w:rsid w:val="00187EF4"/>
    <w:rsid w:val="0019419F"/>
    <w:rsid w:val="00196C10"/>
    <w:rsid w:val="00197152"/>
    <w:rsid w:val="0019732F"/>
    <w:rsid w:val="001B2EA5"/>
    <w:rsid w:val="001C535E"/>
    <w:rsid w:val="001D3190"/>
    <w:rsid w:val="001E5E2A"/>
    <w:rsid w:val="001F0923"/>
    <w:rsid w:val="001F4F4D"/>
    <w:rsid w:val="00201B72"/>
    <w:rsid w:val="00203A86"/>
    <w:rsid w:val="00213188"/>
    <w:rsid w:val="00217BED"/>
    <w:rsid w:val="00223478"/>
    <w:rsid w:val="00231E77"/>
    <w:rsid w:val="00233CD3"/>
    <w:rsid w:val="00240C4E"/>
    <w:rsid w:val="002502AB"/>
    <w:rsid w:val="00250989"/>
    <w:rsid w:val="00251725"/>
    <w:rsid w:val="00260FE6"/>
    <w:rsid w:val="00262400"/>
    <w:rsid w:val="00280510"/>
    <w:rsid w:val="00282D7C"/>
    <w:rsid w:val="00283262"/>
    <w:rsid w:val="002836C4"/>
    <w:rsid w:val="002928F5"/>
    <w:rsid w:val="002955BC"/>
    <w:rsid w:val="002A0254"/>
    <w:rsid w:val="002A11CB"/>
    <w:rsid w:val="002A1854"/>
    <w:rsid w:val="002B0E8A"/>
    <w:rsid w:val="002B4D6B"/>
    <w:rsid w:val="002B7893"/>
    <w:rsid w:val="002C12B2"/>
    <w:rsid w:val="002D69F1"/>
    <w:rsid w:val="002D795F"/>
    <w:rsid w:val="002D7DD1"/>
    <w:rsid w:val="002E5033"/>
    <w:rsid w:val="002E634F"/>
    <w:rsid w:val="002F4955"/>
    <w:rsid w:val="003037EB"/>
    <w:rsid w:val="00310EF7"/>
    <w:rsid w:val="00324F9B"/>
    <w:rsid w:val="00341C43"/>
    <w:rsid w:val="0035090D"/>
    <w:rsid w:val="00365D7E"/>
    <w:rsid w:val="003745BE"/>
    <w:rsid w:val="00375F61"/>
    <w:rsid w:val="003861A2"/>
    <w:rsid w:val="00387193"/>
    <w:rsid w:val="003A3FFD"/>
    <w:rsid w:val="003A52E7"/>
    <w:rsid w:val="003A53C9"/>
    <w:rsid w:val="003A5B95"/>
    <w:rsid w:val="003A6DB3"/>
    <w:rsid w:val="003B0C59"/>
    <w:rsid w:val="003C3442"/>
    <w:rsid w:val="003C55C4"/>
    <w:rsid w:val="003D4A13"/>
    <w:rsid w:val="003D4A49"/>
    <w:rsid w:val="003E0BD0"/>
    <w:rsid w:val="003E267E"/>
    <w:rsid w:val="003F5E14"/>
    <w:rsid w:val="003F651F"/>
    <w:rsid w:val="00401A6D"/>
    <w:rsid w:val="0040216E"/>
    <w:rsid w:val="00402E22"/>
    <w:rsid w:val="00410AFC"/>
    <w:rsid w:val="00413921"/>
    <w:rsid w:val="00417884"/>
    <w:rsid w:val="00417AF5"/>
    <w:rsid w:val="00430871"/>
    <w:rsid w:val="00440A97"/>
    <w:rsid w:val="00441FAB"/>
    <w:rsid w:val="004438FE"/>
    <w:rsid w:val="0044403F"/>
    <w:rsid w:val="00462F05"/>
    <w:rsid w:val="00463211"/>
    <w:rsid w:val="004635F0"/>
    <w:rsid w:val="00463D26"/>
    <w:rsid w:val="004654F8"/>
    <w:rsid w:val="004779E2"/>
    <w:rsid w:val="00482AFE"/>
    <w:rsid w:val="004873AD"/>
    <w:rsid w:val="004913BB"/>
    <w:rsid w:val="004A0F81"/>
    <w:rsid w:val="004A22BD"/>
    <w:rsid w:val="004B11CD"/>
    <w:rsid w:val="004B3A4C"/>
    <w:rsid w:val="004C4B3F"/>
    <w:rsid w:val="004D09B2"/>
    <w:rsid w:val="004E0B3E"/>
    <w:rsid w:val="004F039E"/>
    <w:rsid w:val="004F3AE0"/>
    <w:rsid w:val="00502B87"/>
    <w:rsid w:val="00502EB4"/>
    <w:rsid w:val="00505393"/>
    <w:rsid w:val="00505986"/>
    <w:rsid w:val="0050662B"/>
    <w:rsid w:val="0052149C"/>
    <w:rsid w:val="005220AC"/>
    <w:rsid w:val="00523508"/>
    <w:rsid w:val="00541EC2"/>
    <w:rsid w:val="005441E0"/>
    <w:rsid w:val="00545481"/>
    <w:rsid w:val="00565D39"/>
    <w:rsid w:val="005752D1"/>
    <w:rsid w:val="005772B0"/>
    <w:rsid w:val="005B43CE"/>
    <w:rsid w:val="005B4D87"/>
    <w:rsid w:val="005C20EC"/>
    <w:rsid w:val="005C77DA"/>
    <w:rsid w:val="005D1AFF"/>
    <w:rsid w:val="005D7608"/>
    <w:rsid w:val="005F1A09"/>
    <w:rsid w:val="005F1B83"/>
    <w:rsid w:val="00600E29"/>
    <w:rsid w:val="00636843"/>
    <w:rsid w:val="006425BF"/>
    <w:rsid w:val="0065092F"/>
    <w:rsid w:val="00653825"/>
    <w:rsid w:val="00670AFC"/>
    <w:rsid w:val="00680EBB"/>
    <w:rsid w:val="00687279"/>
    <w:rsid w:val="006933E6"/>
    <w:rsid w:val="00696584"/>
    <w:rsid w:val="006B3034"/>
    <w:rsid w:val="006C215A"/>
    <w:rsid w:val="006C26A4"/>
    <w:rsid w:val="006C6381"/>
    <w:rsid w:val="006D1344"/>
    <w:rsid w:val="006D545D"/>
    <w:rsid w:val="006F01F3"/>
    <w:rsid w:val="006F60EF"/>
    <w:rsid w:val="0071690C"/>
    <w:rsid w:val="0072520D"/>
    <w:rsid w:val="0072607F"/>
    <w:rsid w:val="00744A8A"/>
    <w:rsid w:val="00750957"/>
    <w:rsid w:val="007522E0"/>
    <w:rsid w:val="00756D5B"/>
    <w:rsid w:val="00757724"/>
    <w:rsid w:val="00760671"/>
    <w:rsid w:val="00764A57"/>
    <w:rsid w:val="00784CB7"/>
    <w:rsid w:val="00795B49"/>
    <w:rsid w:val="007A2D2C"/>
    <w:rsid w:val="007A485D"/>
    <w:rsid w:val="007A6D0A"/>
    <w:rsid w:val="007A6E4A"/>
    <w:rsid w:val="007B19EC"/>
    <w:rsid w:val="007B6281"/>
    <w:rsid w:val="007C5CEE"/>
    <w:rsid w:val="007C7824"/>
    <w:rsid w:val="007D0E23"/>
    <w:rsid w:val="007D489C"/>
    <w:rsid w:val="007E045C"/>
    <w:rsid w:val="00802B2B"/>
    <w:rsid w:val="00805077"/>
    <w:rsid w:val="00810CCA"/>
    <w:rsid w:val="00833DFB"/>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B1881"/>
    <w:rsid w:val="008B1D28"/>
    <w:rsid w:val="008C764E"/>
    <w:rsid w:val="008D1EE6"/>
    <w:rsid w:val="008D3E18"/>
    <w:rsid w:val="008D7514"/>
    <w:rsid w:val="008E7521"/>
    <w:rsid w:val="008F0E49"/>
    <w:rsid w:val="009030B6"/>
    <w:rsid w:val="00925EF9"/>
    <w:rsid w:val="009271E6"/>
    <w:rsid w:val="009318F7"/>
    <w:rsid w:val="00937327"/>
    <w:rsid w:val="00940BA6"/>
    <w:rsid w:val="00950710"/>
    <w:rsid w:val="009539EE"/>
    <w:rsid w:val="00993C8F"/>
    <w:rsid w:val="00997543"/>
    <w:rsid w:val="00997C92"/>
    <w:rsid w:val="009A0C82"/>
    <w:rsid w:val="009A1D4E"/>
    <w:rsid w:val="009B2FD1"/>
    <w:rsid w:val="009C1CF8"/>
    <w:rsid w:val="009C3444"/>
    <w:rsid w:val="009C7CBB"/>
    <w:rsid w:val="009D197D"/>
    <w:rsid w:val="009D7AB9"/>
    <w:rsid w:val="00A0133E"/>
    <w:rsid w:val="00A05486"/>
    <w:rsid w:val="00A061BB"/>
    <w:rsid w:val="00A141EC"/>
    <w:rsid w:val="00A16C55"/>
    <w:rsid w:val="00A24128"/>
    <w:rsid w:val="00A27F05"/>
    <w:rsid w:val="00A423B0"/>
    <w:rsid w:val="00A47868"/>
    <w:rsid w:val="00A64108"/>
    <w:rsid w:val="00A64854"/>
    <w:rsid w:val="00A73A67"/>
    <w:rsid w:val="00A77183"/>
    <w:rsid w:val="00A821B3"/>
    <w:rsid w:val="00A82EDF"/>
    <w:rsid w:val="00A86C04"/>
    <w:rsid w:val="00A93FA1"/>
    <w:rsid w:val="00AA01C3"/>
    <w:rsid w:val="00AB0D11"/>
    <w:rsid w:val="00AB5968"/>
    <w:rsid w:val="00AB59FA"/>
    <w:rsid w:val="00AC0895"/>
    <w:rsid w:val="00AC258B"/>
    <w:rsid w:val="00AC4AA6"/>
    <w:rsid w:val="00AC5E68"/>
    <w:rsid w:val="00AD664E"/>
    <w:rsid w:val="00AE4330"/>
    <w:rsid w:val="00AF3D44"/>
    <w:rsid w:val="00AF52BB"/>
    <w:rsid w:val="00AF6E26"/>
    <w:rsid w:val="00B01FBB"/>
    <w:rsid w:val="00B02B2C"/>
    <w:rsid w:val="00B12BAE"/>
    <w:rsid w:val="00B13123"/>
    <w:rsid w:val="00B21B97"/>
    <w:rsid w:val="00B33CED"/>
    <w:rsid w:val="00B40185"/>
    <w:rsid w:val="00B45A07"/>
    <w:rsid w:val="00B4620D"/>
    <w:rsid w:val="00B47496"/>
    <w:rsid w:val="00B5760A"/>
    <w:rsid w:val="00B611CE"/>
    <w:rsid w:val="00B669BF"/>
    <w:rsid w:val="00B70809"/>
    <w:rsid w:val="00B75692"/>
    <w:rsid w:val="00B86446"/>
    <w:rsid w:val="00B93552"/>
    <w:rsid w:val="00B96C35"/>
    <w:rsid w:val="00BB0F53"/>
    <w:rsid w:val="00BB5584"/>
    <w:rsid w:val="00BB6BBD"/>
    <w:rsid w:val="00BC6326"/>
    <w:rsid w:val="00BD14B0"/>
    <w:rsid w:val="00BD485A"/>
    <w:rsid w:val="00BE7C2D"/>
    <w:rsid w:val="00BF6EFF"/>
    <w:rsid w:val="00C0691B"/>
    <w:rsid w:val="00C140B9"/>
    <w:rsid w:val="00C15A1D"/>
    <w:rsid w:val="00C370EF"/>
    <w:rsid w:val="00C42B1E"/>
    <w:rsid w:val="00C44D52"/>
    <w:rsid w:val="00C542AD"/>
    <w:rsid w:val="00C72134"/>
    <w:rsid w:val="00C83943"/>
    <w:rsid w:val="00C83DC8"/>
    <w:rsid w:val="00C90E74"/>
    <w:rsid w:val="00CA020C"/>
    <w:rsid w:val="00CA1677"/>
    <w:rsid w:val="00CB69CE"/>
    <w:rsid w:val="00CC1DAE"/>
    <w:rsid w:val="00CC40F6"/>
    <w:rsid w:val="00CC53F6"/>
    <w:rsid w:val="00CD1DAE"/>
    <w:rsid w:val="00CF777E"/>
    <w:rsid w:val="00D059EF"/>
    <w:rsid w:val="00D06278"/>
    <w:rsid w:val="00D16F5E"/>
    <w:rsid w:val="00D17449"/>
    <w:rsid w:val="00D3172B"/>
    <w:rsid w:val="00D46F44"/>
    <w:rsid w:val="00D555E0"/>
    <w:rsid w:val="00D614FA"/>
    <w:rsid w:val="00D70EDF"/>
    <w:rsid w:val="00D7370F"/>
    <w:rsid w:val="00D73F0A"/>
    <w:rsid w:val="00D75828"/>
    <w:rsid w:val="00D826F4"/>
    <w:rsid w:val="00D847F4"/>
    <w:rsid w:val="00D86341"/>
    <w:rsid w:val="00DA60A6"/>
    <w:rsid w:val="00DA6555"/>
    <w:rsid w:val="00DE09B4"/>
    <w:rsid w:val="00DE31E8"/>
    <w:rsid w:val="00E02F0A"/>
    <w:rsid w:val="00E062F9"/>
    <w:rsid w:val="00E0739D"/>
    <w:rsid w:val="00E122E0"/>
    <w:rsid w:val="00E36F22"/>
    <w:rsid w:val="00E42B97"/>
    <w:rsid w:val="00E503DB"/>
    <w:rsid w:val="00E543BC"/>
    <w:rsid w:val="00E65D7F"/>
    <w:rsid w:val="00E71879"/>
    <w:rsid w:val="00E73B3F"/>
    <w:rsid w:val="00E754E1"/>
    <w:rsid w:val="00E8357B"/>
    <w:rsid w:val="00E91422"/>
    <w:rsid w:val="00E940E7"/>
    <w:rsid w:val="00EA23DB"/>
    <w:rsid w:val="00EA5CEF"/>
    <w:rsid w:val="00EB28F7"/>
    <w:rsid w:val="00EC6162"/>
    <w:rsid w:val="00ED072D"/>
    <w:rsid w:val="00ED17ED"/>
    <w:rsid w:val="00ED6C30"/>
    <w:rsid w:val="00EE10AE"/>
    <w:rsid w:val="00EF5B29"/>
    <w:rsid w:val="00F061C7"/>
    <w:rsid w:val="00F1154C"/>
    <w:rsid w:val="00F13A08"/>
    <w:rsid w:val="00F1459B"/>
    <w:rsid w:val="00F364C4"/>
    <w:rsid w:val="00F377F3"/>
    <w:rsid w:val="00F42478"/>
    <w:rsid w:val="00F54A54"/>
    <w:rsid w:val="00F55DBD"/>
    <w:rsid w:val="00F570AC"/>
    <w:rsid w:val="00F67766"/>
    <w:rsid w:val="00F71C1F"/>
    <w:rsid w:val="00F737F8"/>
    <w:rsid w:val="00F767BD"/>
    <w:rsid w:val="00F8103D"/>
    <w:rsid w:val="00FA5CE0"/>
    <w:rsid w:val="00FA6C4A"/>
    <w:rsid w:val="00FC32EE"/>
    <w:rsid w:val="00FD3220"/>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D745F9"/>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utoRedefine/>
    <w:qFormat/>
    <w:rsid w:val="00410AFC"/>
    <w:pPr>
      <w:tabs>
        <w:tab w:val="left" w:pos="851"/>
      </w:tabs>
      <w:spacing w:before="120" w:line="360" w:lineRule="auto"/>
      <w:jc w:val="both"/>
    </w:pPr>
    <w:rPr>
      <w:rFonts w:eastAsia="Times New Roman"/>
      <w:sz w:val="24"/>
      <w:szCs w:val="24"/>
    </w:rPr>
  </w:style>
  <w:style w:type="paragraph" w:styleId="Heading1">
    <w:name w:val="heading 1"/>
    <w:next w:val="Normal"/>
    <w:link w:val="Heading1Char"/>
    <w:autoRedefine/>
    <w:qFormat/>
    <w:rsid w:val="00A423B0"/>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3AE0"/>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tabs>
        <w:tab w:val="clear" w:pos="851"/>
        <w:tab w:val="left" w:pos="480"/>
        <w:tab w:val="right" w:leader="dot" w:pos="8494"/>
      </w:tabs>
      <w:spacing w:before="0"/>
    </w:pPr>
    <w:rPr>
      <w:b/>
      <w:bCs/>
      <w:caps/>
      <w:szCs w:val="20"/>
    </w:rPr>
  </w:style>
  <w:style w:type="paragraph" w:styleId="TOC2">
    <w:name w:val="toc 2"/>
    <w:basedOn w:val="Normal"/>
    <w:next w:val="Normal"/>
    <w:autoRedefine/>
    <w:uiPriority w:val="39"/>
    <w:rsid w:val="00410AFC"/>
    <w:pPr>
      <w:tabs>
        <w:tab w:val="clear" w:pos="851"/>
        <w:tab w:val="right" w:leader="dot" w:pos="8494"/>
      </w:tabs>
      <w:spacing w:before="0"/>
      <w:ind w:left="238"/>
    </w:pPr>
    <w:rPr>
      <w:smallCaps/>
      <w:szCs w:val="20"/>
    </w:rPr>
  </w:style>
  <w:style w:type="paragraph" w:styleId="TOC3">
    <w:name w:val="toc 3"/>
    <w:basedOn w:val="Normal"/>
    <w:next w:val="Normal"/>
    <w:autoRedefine/>
    <w:uiPriority w:val="39"/>
    <w:rsid w:val="00410AFC"/>
    <w:pPr>
      <w:tabs>
        <w:tab w:val="clear" w:pos="851"/>
      </w:tabs>
      <w:spacing w:before="0"/>
      <w:ind w:left="482"/>
    </w:pPr>
    <w:rPr>
      <w:i/>
      <w:iCs/>
      <w:szCs w:val="20"/>
    </w:rPr>
  </w:style>
  <w:style w:type="paragraph" w:styleId="TOC4">
    <w:name w:val="toc 4"/>
    <w:basedOn w:val="Normal"/>
    <w:next w:val="Normal"/>
    <w:autoRedefine/>
    <w:semiHidden/>
    <w:rsid w:val="00C140B9"/>
    <w:pPr>
      <w:tabs>
        <w:tab w:val="clear" w:pos="851"/>
      </w:tabs>
      <w:ind w:left="720"/>
    </w:pPr>
    <w:rPr>
      <w:rFonts w:ascii="Calibri" w:hAnsi="Calibri"/>
      <w:sz w:val="18"/>
      <w:szCs w:val="18"/>
    </w:rPr>
  </w:style>
  <w:style w:type="paragraph" w:styleId="TOC5">
    <w:name w:val="toc 5"/>
    <w:basedOn w:val="Normal"/>
    <w:next w:val="Normal"/>
    <w:autoRedefine/>
    <w:semiHidden/>
    <w:rsid w:val="00C140B9"/>
    <w:pPr>
      <w:tabs>
        <w:tab w:val="clear" w:pos="851"/>
      </w:tabs>
      <w:ind w:left="960"/>
    </w:pPr>
    <w:rPr>
      <w:rFonts w:ascii="Calibri" w:hAnsi="Calibri"/>
      <w:sz w:val="18"/>
      <w:szCs w:val="18"/>
    </w:rPr>
  </w:style>
  <w:style w:type="paragraph" w:styleId="TOC6">
    <w:name w:val="toc 6"/>
    <w:basedOn w:val="Normal"/>
    <w:next w:val="Normal"/>
    <w:autoRedefine/>
    <w:semiHidden/>
    <w:rsid w:val="00C140B9"/>
    <w:pPr>
      <w:tabs>
        <w:tab w:val="clear" w:pos="851"/>
      </w:tabs>
      <w:ind w:left="1200"/>
    </w:pPr>
    <w:rPr>
      <w:rFonts w:ascii="Calibri" w:hAnsi="Calibri"/>
      <w:sz w:val="18"/>
      <w:szCs w:val="18"/>
    </w:rPr>
  </w:style>
  <w:style w:type="paragraph" w:styleId="TOC7">
    <w:name w:val="toc 7"/>
    <w:basedOn w:val="Normal"/>
    <w:next w:val="Normal"/>
    <w:autoRedefine/>
    <w:semiHidden/>
    <w:rsid w:val="00C140B9"/>
    <w:pPr>
      <w:tabs>
        <w:tab w:val="clear" w:pos="851"/>
      </w:tabs>
      <w:ind w:left="1440"/>
    </w:pPr>
    <w:rPr>
      <w:rFonts w:ascii="Calibri" w:hAnsi="Calibri"/>
      <w:sz w:val="18"/>
      <w:szCs w:val="18"/>
    </w:rPr>
  </w:style>
  <w:style w:type="paragraph" w:styleId="TOC8">
    <w:name w:val="toc 8"/>
    <w:basedOn w:val="Normal"/>
    <w:next w:val="Normal"/>
    <w:autoRedefine/>
    <w:semiHidden/>
    <w:rsid w:val="00C140B9"/>
    <w:pPr>
      <w:tabs>
        <w:tab w:val="clear" w:pos="851"/>
      </w:tabs>
      <w:ind w:left="1680"/>
    </w:pPr>
    <w:rPr>
      <w:rFonts w:ascii="Calibri" w:hAnsi="Calibri"/>
      <w:sz w:val="18"/>
      <w:szCs w:val="18"/>
    </w:rPr>
  </w:style>
  <w:style w:type="paragraph" w:styleId="TOC9">
    <w:name w:val="toc 9"/>
    <w:basedOn w:val="Normal"/>
    <w:next w:val="Normal"/>
    <w:autoRedefine/>
    <w:semiHidden/>
    <w:rsid w:val="00C140B9"/>
    <w:pPr>
      <w:tabs>
        <w:tab w:val="clear" w:pos="851"/>
      </w:tabs>
      <w:ind w:left="1920"/>
    </w:pPr>
    <w:rPr>
      <w:rFonts w:ascii="Calibri" w:hAnsi="Calibri"/>
      <w:sz w:val="18"/>
      <w:szCs w:val="18"/>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3AE0"/>
    <w:rPr>
      <w:rFonts w:ascii="Cambria" w:eastAsia="Times New Roman" w:hAnsi="Cambria"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tabs>
        <w:tab w:val="clear" w:pos="851"/>
      </w:tabs>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jc w:val="center"/>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pPr>
      <w:jc w:val="center"/>
    </w:pPr>
    <w:rPr>
      <w:b/>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E062F9"/>
    <w:rPr>
      <w:rFonts w:ascii="Cambria" w:eastAsia="Times New Roman" w:hAnsi="Cambria"/>
      <w:b/>
      <w:sz w:val="22"/>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rsid w:val="00A423B0"/>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tabs>
        <w:tab w:val="clear" w:pos="851"/>
      </w:tabs>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87620B"/>
    <w:pPr>
      <w:ind w:left="0" w:right="0"/>
      <w:jc w:val="center"/>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pPr>
      <w:spacing w:before="0"/>
    </w:pPr>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pPr>
      <w:spacing w:before="0"/>
    </w:pPr>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paragraph" w:styleId="HTMLPreformatted">
    <w:name w:val="HTML Preformatted"/>
    <w:basedOn w:val="Normal"/>
    <w:link w:val="HTMLPreformattedChar"/>
    <w:uiPriority w:val="99"/>
    <w:semiHidden/>
    <w:unhideWhenUsed/>
    <w:rsid w:val="0018645F"/>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8645F"/>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18645F"/>
    <w:rPr>
      <w:rFonts w:ascii="Courier New" w:eastAsia="Times New Roman" w:hAnsi="Courier New" w:cs="Courier New"/>
      <w:sz w:val="20"/>
      <w:szCs w:val="20"/>
    </w:rPr>
  </w:style>
  <w:style w:type="character" w:customStyle="1" w:styleId="apple-converted-space">
    <w:name w:val="apple-converted-space"/>
    <w:basedOn w:val="DefaultParagraphFont"/>
    <w:rsid w:val="001864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utoRedefine/>
    <w:qFormat/>
    <w:rsid w:val="00410AFC"/>
    <w:pPr>
      <w:tabs>
        <w:tab w:val="left" w:pos="851"/>
      </w:tabs>
      <w:spacing w:before="120" w:line="360" w:lineRule="auto"/>
      <w:jc w:val="both"/>
    </w:pPr>
    <w:rPr>
      <w:rFonts w:eastAsia="Times New Roman"/>
      <w:sz w:val="24"/>
      <w:szCs w:val="24"/>
    </w:rPr>
  </w:style>
  <w:style w:type="paragraph" w:styleId="Heading1">
    <w:name w:val="heading 1"/>
    <w:next w:val="Normal"/>
    <w:link w:val="Heading1Char"/>
    <w:autoRedefine/>
    <w:qFormat/>
    <w:rsid w:val="00A423B0"/>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3AE0"/>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tabs>
        <w:tab w:val="clear" w:pos="851"/>
        <w:tab w:val="left" w:pos="480"/>
        <w:tab w:val="right" w:leader="dot" w:pos="8494"/>
      </w:tabs>
      <w:spacing w:before="0"/>
    </w:pPr>
    <w:rPr>
      <w:b/>
      <w:bCs/>
      <w:caps/>
      <w:szCs w:val="20"/>
    </w:rPr>
  </w:style>
  <w:style w:type="paragraph" w:styleId="TOC2">
    <w:name w:val="toc 2"/>
    <w:basedOn w:val="Normal"/>
    <w:next w:val="Normal"/>
    <w:autoRedefine/>
    <w:uiPriority w:val="39"/>
    <w:rsid w:val="00410AFC"/>
    <w:pPr>
      <w:tabs>
        <w:tab w:val="clear" w:pos="851"/>
        <w:tab w:val="right" w:leader="dot" w:pos="8494"/>
      </w:tabs>
      <w:spacing w:before="0"/>
      <w:ind w:left="238"/>
    </w:pPr>
    <w:rPr>
      <w:smallCaps/>
      <w:szCs w:val="20"/>
    </w:rPr>
  </w:style>
  <w:style w:type="paragraph" w:styleId="TOC3">
    <w:name w:val="toc 3"/>
    <w:basedOn w:val="Normal"/>
    <w:next w:val="Normal"/>
    <w:autoRedefine/>
    <w:uiPriority w:val="39"/>
    <w:rsid w:val="00410AFC"/>
    <w:pPr>
      <w:tabs>
        <w:tab w:val="clear" w:pos="851"/>
      </w:tabs>
      <w:spacing w:before="0"/>
      <w:ind w:left="482"/>
    </w:pPr>
    <w:rPr>
      <w:i/>
      <w:iCs/>
      <w:szCs w:val="20"/>
    </w:rPr>
  </w:style>
  <w:style w:type="paragraph" w:styleId="TOC4">
    <w:name w:val="toc 4"/>
    <w:basedOn w:val="Normal"/>
    <w:next w:val="Normal"/>
    <w:autoRedefine/>
    <w:semiHidden/>
    <w:rsid w:val="00C140B9"/>
    <w:pPr>
      <w:tabs>
        <w:tab w:val="clear" w:pos="851"/>
      </w:tabs>
      <w:ind w:left="720"/>
    </w:pPr>
    <w:rPr>
      <w:rFonts w:ascii="Calibri" w:hAnsi="Calibri"/>
      <w:sz w:val="18"/>
      <w:szCs w:val="18"/>
    </w:rPr>
  </w:style>
  <w:style w:type="paragraph" w:styleId="TOC5">
    <w:name w:val="toc 5"/>
    <w:basedOn w:val="Normal"/>
    <w:next w:val="Normal"/>
    <w:autoRedefine/>
    <w:semiHidden/>
    <w:rsid w:val="00C140B9"/>
    <w:pPr>
      <w:tabs>
        <w:tab w:val="clear" w:pos="851"/>
      </w:tabs>
      <w:ind w:left="960"/>
    </w:pPr>
    <w:rPr>
      <w:rFonts w:ascii="Calibri" w:hAnsi="Calibri"/>
      <w:sz w:val="18"/>
      <w:szCs w:val="18"/>
    </w:rPr>
  </w:style>
  <w:style w:type="paragraph" w:styleId="TOC6">
    <w:name w:val="toc 6"/>
    <w:basedOn w:val="Normal"/>
    <w:next w:val="Normal"/>
    <w:autoRedefine/>
    <w:semiHidden/>
    <w:rsid w:val="00C140B9"/>
    <w:pPr>
      <w:tabs>
        <w:tab w:val="clear" w:pos="851"/>
      </w:tabs>
      <w:ind w:left="1200"/>
    </w:pPr>
    <w:rPr>
      <w:rFonts w:ascii="Calibri" w:hAnsi="Calibri"/>
      <w:sz w:val="18"/>
      <w:szCs w:val="18"/>
    </w:rPr>
  </w:style>
  <w:style w:type="paragraph" w:styleId="TOC7">
    <w:name w:val="toc 7"/>
    <w:basedOn w:val="Normal"/>
    <w:next w:val="Normal"/>
    <w:autoRedefine/>
    <w:semiHidden/>
    <w:rsid w:val="00C140B9"/>
    <w:pPr>
      <w:tabs>
        <w:tab w:val="clear" w:pos="851"/>
      </w:tabs>
      <w:ind w:left="1440"/>
    </w:pPr>
    <w:rPr>
      <w:rFonts w:ascii="Calibri" w:hAnsi="Calibri"/>
      <w:sz w:val="18"/>
      <w:szCs w:val="18"/>
    </w:rPr>
  </w:style>
  <w:style w:type="paragraph" w:styleId="TOC8">
    <w:name w:val="toc 8"/>
    <w:basedOn w:val="Normal"/>
    <w:next w:val="Normal"/>
    <w:autoRedefine/>
    <w:semiHidden/>
    <w:rsid w:val="00C140B9"/>
    <w:pPr>
      <w:tabs>
        <w:tab w:val="clear" w:pos="851"/>
      </w:tabs>
      <w:ind w:left="1680"/>
    </w:pPr>
    <w:rPr>
      <w:rFonts w:ascii="Calibri" w:hAnsi="Calibri"/>
      <w:sz w:val="18"/>
      <w:szCs w:val="18"/>
    </w:rPr>
  </w:style>
  <w:style w:type="paragraph" w:styleId="TOC9">
    <w:name w:val="toc 9"/>
    <w:basedOn w:val="Normal"/>
    <w:next w:val="Normal"/>
    <w:autoRedefine/>
    <w:semiHidden/>
    <w:rsid w:val="00C140B9"/>
    <w:pPr>
      <w:tabs>
        <w:tab w:val="clear" w:pos="851"/>
      </w:tabs>
      <w:ind w:left="1920"/>
    </w:pPr>
    <w:rPr>
      <w:rFonts w:ascii="Calibri" w:hAnsi="Calibri"/>
      <w:sz w:val="18"/>
      <w:szCs w:val="18"/>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A423B0"/>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3AE0"/>
    <w:rPr>
      <w:rFonts w:ascii="Cambria" w:eastAsia="Times New Roman" w:hAnsi="Cambria"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tabs>
        <w:tab w:val="clear" w:pos="851"/>
      </w:tabs>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jc w:val="center"/>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pPr>
      <w:jc w:val="center"/>
    </w:pPr>
    <w:rPr>
      <w:b/>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E062F9"/>
    <w:rPr>
      <w:rFonts w:ascii="Cambria" w:eastAsia="Times New Roman" w:hAnsi="Cambria"/>
      <w:b/>
      <w:sz w:val="22"/>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rsid w:val="00A423B0"/>
    <w:rPr>
      <w:rFonts w:eastAsia="Times New Roman" w:cs="Arial"/>
      <w:bCs/>
      <w:smallCaps/>
      <w:kern w:val="32"/>
      <w:sz w:val="72"/>
      <w:szCs w:val="32"/>
    </w:rPr>
  </w:style>
  <w:style w:type="character" w:customStyle="1" w:styleId="Heading1-NoNumberChar">
    <w:name w:val="Heading 1 - No Number Char"/>
    <w:basedOn w:val="Heading1Char"/>
    <w:link w:val="Heading1-NoNumber"/>
    <w:rsid w:val="00A423B0"/>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tabs>
        <w:tab w:val="clear" w:pos="851"/>
      </w:tabs>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87620B"/>
    <w:pPr>
      <w:ind w:left="0" w:right="0"/>
      <w:jc w:val="center"/>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pPr>
      <w:spacing w:before="0"/>
    </w:pPr>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pPr>
      <w:spacing w:before="0"/>
    </w:pPr>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 w:type="paragraph" w:styleId="HTMLPreformatted">
    <w:name w:val="HTML Preformatted"/>
    <w:basedOn w:val="Normal"/>
    <w:link w:val="HTMLPreformattedChar"/>
    <w:uiPriority w:val="99"/>
    <w:semiHidden/>
    <w:unhideWhenUsed/>
    <w:rsid w:val="0018645F"/>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8645F"/>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18645F"/>
    <w:rPr>
      <w:rFonts w:ascii="Courier New" w:eastAsia="Times New Roman" w:hAnsi="Courier New" w:cs="Courier New"/>
      <w:sz w:val="20"/>
      <w:szCs w:val="20"/>
    </w:rPr>
  </w:style>
  <w:style w:type="character" w:customStyle="1" w:styleId="apple-converted-space">
    <w:name w:val="apple-converted-space"/>
    <w:basedOn w:val="DefaultParagraphFont"/>
    <w:rsid w:val="00186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837645">
      <w:bodyDiv w:val="1"/>
      <w:marLeft w:val="0"/>
      <w:marRight w:val="0"/>
      <w:marTop w:val="0"/>
      <w:marBottom w:val="0"/>
      <w:divBdr>
        <w:top w:val="none" w:sz="0" w:space="0" w:color="auto"/>
        <w:left w:val="none" w:sz="0" w:space="0" w:color="auto"/>
        <w:bottom w:val="none" w:sz="0" w:space="0" w:color="auto"/>
        <w:right w:val="none" w:sz="0" w:space="0" w:color="auto"/>
      </w:divBdr>
    </w:div>
    <w:div w:id="1961253445">
      <w:bodyDiv w:val="1"/>
      <w:marLeft w:val="0"/>
      <w:marRight w:val="0"/>
      <w:marTop w:val="0"/>
      <w:marBottom w:val="0"/>
      <w:divBdr>
        <w:top w:val="none" w:sz="0" w:space="0" w:color="auto"/>
        <w:left w:val="none" w:sz="0" w:space="0" w:color="auto"/>
        <w:bottom w:val="none" w:sz="0" w:space="0" w:color="auto"/>
        <w:right w:val="none" w:sz="0" w:space="0" w:color="auto"/>
      </w:divBdr>
    </w:div>
    <w:div w:id="213714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www.bournemouth.ac.uk/academic_services/documents/Library/Citing_References.pdf" TargetMode="Externa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afeez\git\tutorials\OS%20command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EEBEBC7EFB4616974995DF36195A73"/>
        <w:category>
          <w:name w:val="General"/>
          <w:gallery w:val="placeholder"/>
        </w:category>
        <w:types>
          <w:type w:val="bbPlcHdr"/>
        </w:types>
        <w:behaviors>
          <w:behavior w:val="content"/>
        </w:behaviors>
        <w:guid w:val="{F0C5B078-42E9-4ECE-B884-E193F8A2737D}"/>
      </w:docPartPr>
      <w:docPartBody>
        <w:p w:rsidR="00000000" w:rsidRDefault="00361727">
          <w:pPr>
            <w:pStyle w:val="0AEEBEBC7EFB4616974995DF36195A73"/>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727"/>
    <w:rsid w:val="0036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EEBEBC7EFB4616974995DF36195A73">
    <w:name w:val="0AEEBEBC7EFB4616974995DF36195A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AEEBEBC7EFB4616974995DF36195A73">
    <w:name w:val="0AEEBEBC7EFB4616974995DF36195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0507D-810C-41EF-90B5-AFBA919B7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 commands</Template>
  <TotalTime>1</TotalTime>
  <Pages>13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Title</vt:lpstr>
    </vt:vector>
  </TitlesOfParts>
  <Company>Andesa Services Inc.</Company>
  <LinksUpToDate>false</LinksUpToDate>
  <CharactersWithSpaces>2740</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Abdul Hafeez</dc:creator>
  <cp:lastModifiedBy>Abdul Hafeez</cp:lastModifiedBy>
  <cp:revision>1</cp:revision>
  <cp:lastPrinted>2014-03-06T17:07:00Z</cp:lastPrinted>
  <dcterms:created xsi:type="dcterms:W3CDTF">2016-11-29T22:19:00Z</dcterms:created>
  <dcterms:modified xsi:type="dcterms:W3CDTF">2016-11-29T22:20:00Z</dcterms:modified>
</cp:coreProperties>
</file>